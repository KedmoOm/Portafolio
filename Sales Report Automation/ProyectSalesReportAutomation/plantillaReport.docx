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539"/>
        <w:gridCol w:w="3539"/>
        <w:gridCol w:w="3539"/>
      </w:tblGrid>
      <w:tr w:rsidR="00A340F2" w:rsidRPr="00653405" w14:paraId="7148EA74" w14:textId="77777777" w:rsidTr="5B630670">
        <w:trPr>
          <w:trHeight w:val="1256"/>
          <w:jc w:val="center"/>
        </w:trPr>
        <w:tc>
          <w:tcPr>
            <w:tcW w:w="3539" w:type="dxa"/>
            <w:hideMark/>
          </w:tcPr>
          <w:p w14:paraId="1BCBC364" w14:textId="36C47251" w:rsidR="00A340F2" w:rsidRPr="00653405" w:rsidRDefault="000B3191" w:rsidP="00DE7514">
            <w:pPr>
              <w:pStyle w:val="Ttulo"/>
              <w:spacing w:line="480" w:lineRule="auto"/>
              <w:ind w:left="0"/>
              <w:rPr>
                <w:lang w:val="en-US"/>
              </w:rPr>
            </w:pPr>
            <w:r w:rsidRPr="5B630670">
              <w:rPr>
                <w:lang w:val="en-US"/>
              </w:rPr>
              <w:t>Report</w:t>
            </w:r>
          </w:p>
        </w:tc>
        <w:tc>
          <w:tcPr>
            <w:tcW w:w="3539" w:type="dxa"/>
          </w:tcPr>
          <w:p w14:paraId="73138C7F" w14:textId="77777777" w:rsidR="00A340F2" w:rsidRPr="00653405" w:rsidRDefault="00A340F2" w:rsidP="5B630670">
            <w:pPr>
              <w:jc w:val="center"/>
              <w:rPr>
                <w:lang w:val="en-US"/>
              </w:rPr>
            </w:pPr>
          </w:p>
        </w:tc>
        <w:tc>
          <w:tcPr>
            <w:tcW w:w="3539" w:type="dxa"/>
            <w:hideMark/>
          </w:tcPr>
          <w:p w14:paraId="5001D4AE" w14:textId="77777777" w:rsidR="00A340F2" w:rsidRPr="00653405" w:rsidRDefault="00A340F2" w:rsidP="5B6306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F55379" wp14:editId="1CA73242">
                  <wp:extent cx="1574900" cy="495300"/>
                  <wp:effectExtent l="0" t="0" r="6350" b="0"/>
                  <wp:docPr id="1" name="Gráfico 1" descr="Logo kohatäid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653405" w14:paraId="5E707642" w14:textId="77777777" w:rsidTr="5B630670">
        <w:trPr>
          <w:trHeight w:val="2420"/>
          <w:jc w:val="center"/>
        </w:trPr>
        <w:tc>
          <w:tcPr>
            <w:tcW w:w="3539" w:type="dxa"/>
            <w:hideMark/>
          </w:tcPr>
          <w:p w14:paraId="15575CC7" w14:textId="20DCBB0C" w:rsidR="00A340F2" w:rsidRPr="00653405" w:rsidRDefault="71D1A0FB" w:rsidP="5B630670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5B630670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Date</w:t>
            </w:r>
          </w:p>
          <w:p w14:paraId="538F02DA" w14:textId="0763301A" w:rsidR="00A340F2" w:rsidRPr="00653405" w:rsidRDefault="00DE7514" w:rsidP="5B630670">
            <w:pPr>
              <w:rPr>
                <w:rFonts w:cstheme="minorBidi"/>
                <w:sz w:val="32"/>
                <w:szCs w:val="32"/>
                <w:lang w:val="en-US"/>
              </w:rPr>
            </w:pPr>
            <w:r>
              <w:rPr>
                <w:rFonts w:cstheme="minorBidi"/>
                <w:sz w:val="32"/>
                <w:szCs w:val="32"/>
                <w:lang w:val="en-US"/>
              </w:rPr>
              <w:t>-</w:t>
            </w:r>
            <w:r w:rsidR="71D1A0FB" w:rsidRPr="5B630670">
              <w:rPr>
                <w:rFonts w:cstheme="minorBidi"/>
                <w:sz w:val="32"/>
                <w:szCs w:val="32"/>
                <w:lang w:val="en-US"/>
              </w:rPr>
              <w:t>Date</w:t>
            </w:r>
          </w:p>
        </w:tc>
        <w:tc>
          <w:tcPr>
            <w:tcW w:w="3539" w:type="dxa"/>
            <w:hideMark/>
          </w:tcPr>
          <w:p w14:paraId="1CE3277C" w14:textId="5B025801" w:rsidR="1B2FC335" w:rsidRDefault="1B2FC335" w:rsidP="5B630670">
            <w:pPr>
              <w:rPr>
                <w:rFonts w:asciiTheme="majorHAnsi" w:hAnsiTheme="majorHAnsi"/>
                <w:color w:val="000000" w:themeColor="text1"/>
                <w:sz w:val="32"/>
                <w:szCs w:val="32"/>
                <w:lang w:val="en-US"/>
              </w:rPr>
            </w:pPr>
            <w:r w:rsidRPr="5B630670">
              <w:rPr>
                <w:rFonts w:ascii="Franklin Gothic Demi" w:hAnsi="Franklin Gothic Demi"/>
                <w:color w:val="000000" w:themeColor="text1"/>
                <w:sz w:val="32"/>
                <w:szCs w:val="32"/>
                <w:lang w:val="en-US" w:bidi="es-ES"/>
              </w:rPr>
              <w:t>INVOICE NO.</w:t>
            </w:r>
          </w:p>
          <w:p w14:paraId="6B40209E" w14:textId="0338FD29" w:rsidR="00A340F2" w:rsidRPr="00653405" w:rsidRDefault="00DE7514" w:rsidP="5B630670">
            <w:pPr>
              <w:rPr>
                <w:rFonts w:cstheme="minorBid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cstheme="minorBidi"/>
                <w:color w:val="000000" w:themeColor="text1"/>
                <w:sz w:val="32"/>
                <w:szCs w:val="32"/>
                <w:lang w:val="en-US"/>
              </w:rPr>
              <w:t>-</w:t>
            </w:r>
            <w:r w:rsidR="66371BC0" w:rsidRPr="5B630670">
              <w:rPr>
                <w:rFonts w:cstheme="minorBidi"/>
                <w:color w:val="000000" w:themeColor="text1"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3539" w:type="dxa"/>
            <w:hideMark/>
          </w:tcPr>
          <w:p w14:paraId="16304AAE" w14:textId="3AB4A266" w:rsidR="00A340F2" w:rsidRPr="00653405" w:rsidRDefault="3E9E1003" w:rsidP="5B630670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5B630670">
              <w:rPr>
                <w:rFonts w:asciiTheme="majorHAnsi" w:hAnsiTheme="majorHAnsi"/>
                <w:color w:val="000000" w:themeColor="text1"/>
                <w:lang w:val="en-US"/>
              </w:rPr>
              <w:t>Your organization</w:t>
            </w:r>
          </w:p>
          <w:p w14:paraId="7B830D7A" w14:textId="4CFEEE80" w:rsidR="3E9E1003" w:rsidRDefault="3E9E1003" w:rsidP="5B630670">
            <w:pPr>
              <w:rPr>
                <w:rFonts w:cstheme="minorBidi"/>
                <w:color w:val="000000" w:themeColor="text1"/>
                <w:lang w:val="en-US"/>
              </w:rPr>
            </w:pPr>
            <w:r w:rsidRPr="5B630670">
              <w:rPr>
                <w:rFonts w:cstheme="minorBidi"/>
                <w:color w:val="000000" w:themeColor="text1"/>
                <w:lang w:val="en-US"/>
              </w:rPr>
              <w:t>Address</w:t>
            </w:r>
          </w:p>
          <w:p w14:paraId="06380B0E" w14:textId="104592FF" w:rsidR="00CF2287" w:rsidRPr="00653405" w:rsidRDefault="3E9E1003" w:rsidP="5B630670">
            <w:pPr>
              <w:rPr>
                <w:rFonts w:cstheme="minorBidi"/>
                <w:color w:val="000000" w:themeColor="text1"/>
                <w:lang w:val="en-US"/>
              </w:rPr>
            </w:pPr>
            <w:r w:rsidRPr="5B630670">
              <w:rPr>
                <w:rFonts w:cstheme="minorBidi"/>
                <w:color w:val="000000" w:themeColor="text1"/>
                <w:lang w:val="en-US"/>
              </w:rPr>
              <w:t>City</w:t>
            </w:r>
          </w:p>
          <w:p w14:paraId="2F0CD7B4" w14:textId="595124A0" w:rsidR="00A340F2" w:rsidRPr="00653405" w:rsidRDefault="3E9E1003" w:rsidP="5B630670">
            <w:pPr>
              <w:rPr>
                <w:rFonts w:cstheme="minorBidi"/>
                <w:color w:val="000000" w:themeColor="text1"/>
                <w:lang w:val="en-US"/>
              </w:rPr>
            </w:pPr>
            <w:r w:rsidRPr="5B630670">
              <w:rPr>
                <w:rFonts w:cstheme="minorBidi"/>
                <w:color w:val="000000" w:themeColor="text1"/>
                <w:lang w:val="en-US"/>
              </w:rPr>
              <w:t>Phone</w:t>
            </w:r>
          </w:p>
          <w:p w14:paraId="1ABBD009" w14:textId="77777777" w:rsidR="00A340F2" w:rsidRPr="00653405" w:rsidRDefault="00000000" w:rsidP="5B630670">
            <w:pPr>
              <w:rPr>
                <w:rFonts w:cstheme="minorBidi"/>
                <w:color w:val="000000" w:themeColor="text1"/>
                <w:lang w:val="en-US"/>
              </w:rPr>
            </w:pPr>
            <w:sdt>
              <w:sdtPr>
                <w:rPr>
                  <w:rFonts w:cstheme="minorBidi"/>
                  <w:color w:val="000000" w:themeColor="text1"/>
                </w:rPr>
                <w:alias w:val="Escriba el fax:"/>
                <w:tag w:val="Escriba el fax:"/>
                <w:id w:val="-1224293375"/>
                <w:placeholder>
                  <w:docPart w:val="88AC1A89170B43ADAE14318074100C75"/>
                </w:placeholder>
                <w:temporary/>
                <w:showingPlcHdr/>
                <w15:appearance w15:val="hidden"/>
              </w:sdtPr>
              <w:sdtContent>
                <w:r w:rsidR="00CF2287" w:rsidRPr="5B630670">
                  <w:rPr>
                    <w:color w:val="000000" w:themeColor="text1"/>
                    <w:lang w:val="en-US" w:bidi="es-ES"/>
                  </w:rPr>
                  <w:t>Fax</w:t>
                </w:r>
              </w:sdtContent>
            </w:sdt>
          </w:p>
          <w:p w14:paraId="3228B33A" w14:textId="17D8E35A" w:rsidR="00A340F2" w:rsidRPr="00653405" w:rsidRDefault="38EA95F2" w:rsidP="5B630670">
            <w:pPr>
              <w:rPr>
                <w:rFonts w:cstheme="minorBidi"/>
                <w:color w:val="000000" w:themeColor="text1"/>
              </w:rPr>
            </w:pPr>
            <w:r w:rsidRPr="5B630670">
              <w:rPr>
                <w:rFonts w:cstheme="minorBidi"/>
                <w:color w:val="000000" w:themeColor="text1"/>
              </w:rPr>
              <w:t>Email</w:t>
            </w:r>
          </w:p>
        </w:tc>
      </w:tr>
      <w:tr w:rsidR="00A340F2" w:rsidRPr="00653405" w14:paraId="5D07C30D" w14:textId="77777777" w:rsidTr="00DE7514">
        <w:trPr>
          <w:trHeight w:val="68"/>
          <w:jc w:val="center"/>
        </w:trPr>
        <w:tc>
          <w:tcPr>
            <w:tcW w:w="3539" w:type="dxa"/>
            <w:hideMark/>
          </w:tcPr>
          <w:p w14:paraId="6C829F01" w14:textId="1607A8BC" w:rsidR="00A340F2" w:rsidRPr="000B3191" w:rsidRDefault="00A340F2" w:rsidP="5B6306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539" w:type="dxa"/>
          </w:tcPr>
          <w:p w14:paraId="6A1AD76E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22C790B9" w14:textId="77777777" w:rsidR="00A340F2" w:rsidRPr="00653405" w:rsidRDefault="00A340F2" w:rsidP="002F5404">
            <w:pPr>
              <w:jc w:val="center"/>
            </w:pPr>
          </w:p>
        </w:tc>
      </w:tr>
    </w:tbl>
    <w:p w14:paraId="0DD2AC42" w14:textId="77777777" w:rsidR="00A340F2" w:rsidRPr="00653405" w:rsidRDefault="00A340F2" w:rsidP="002F5404">
      <w:pPr>
        <w:rPr>
          <w:noProof/>
        </w:rPr>
      </w:pPr>
    </w:p>
    <w:p w14:paraId="3146B5E0" w14:textId="5F24AD20" w:rsidR="00DE7514" w:rsidRPr="00653405" w:rsidRDefault="00DE7514" w:rsidP="008B17CB">
      <w:r>
        <w:t>-Title1</w:t>
      </w:r>
    </w:p>
    <w:sectPr w:rsidR="00DE7514" w:rsidRPr="00653405" w:rsidSect="0065340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4C994" w14:textId="77777777" w:rsidR="00C808B0" w:rsidRDefault="00C808B0">
      <w:pPr>
        <w:spacing w:line="240" w:lineRule="auto"/>
      </w:pPr>
      <w:r>
        <w:separator/>
      </w:r>
    </w:p>
    <w:p w14:paraId="5745F54D" w14:textId="77777777" w:rsidR="00C808B0" w:rsidRDefault="00C808B0"/>
  </w:endnote>
  <w:endnote w:type="continuationSeparator" w:id="0">
    <w:p w14:paraId="0A3D3D95" w14:textId="77777777" w:rsidR="00C808B0" w:rsidRDefault="00C808B0">
      <w:pPr>
        <w:spacing w:line="240" w:lineRule="auto"/>
      </w:pPr>
      <w:r>
        <w:continuationSeparator/>
      </w:r>
    </w:p>
    <w:p w14:paraId="6A702391" w14:textId="77777777" w:rsidR="00C808B0" w:rsidRDefault="00C80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DE011" w14:textId="77777777" w:rsidR="007201A7" w:rsidRPr="008F576E" w:rsidRDefault="007201A7">
    <w:pPr>
      <w:pStyle w:val="Piedepgina"/>
      <w:rPr>
        <w:lang w:val="es-ES_tradnl"/>
      </w:rPr>
    </w:pPr>
  </w:p>
  <w:p w14:paraId="4639CB56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64F2A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081A63" wp14:editId="4EE8FDF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7013B3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81A63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F7013B3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F50EB" w14:textId="77777777" w:rsidR="00C808B0" w:rsidRDefault="00C808B0">
      <w:pPr>
        <w:spacing w:line="240" w:lineRule="auto"/>
      </w:pPr>
      <w:r>
        <w:separator/>
      </w:r>
    </w:p>
    <w:p w14:paraId="3A4FEA4A" w14:textId="77777777" w:rsidR="00C808B0" w:rsidRDefault="00C808B0"/>
  </w:footnote>
  <w:footnote w:type="continuationSeparator" w:id="0">
    <w:p w14:paraId="5CF04C6A" w14:textId="77777777" w:rsidR="00C808B0" w:rsidRDefault="00C808B0">
      <w:pPr>
        <w:spacing w:line="240" w:lineRule="auto"/>
      </w:pPr>
      <w:r>
        <w:continuationSeparator/>
      </w:r>
    </w:p>
    <w:p w14:paraId="09B06D08" w14:textId="77777777" w:rsidR="00C808B0" w:rsidRDefault="00C808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1459" w14:textId="77777777" w:rsidR="007201A7" w:rsidRPr="008F576E" w:rsidRDefault="007201A7">
    <w:pPr>
      <w:rPr>
        <w:lang w:val="es-ES_tradnl"/>
      </w:rPr>
    </w:pPr>
  </w:p>
  <w:p w14:paraId="3106608B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55841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219D46" wp14:editId="6C9B689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64AB53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219D46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B64AB53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9469313">
    <w:abstractNumId w:val="9"/>
  </w:num>
  <w:num w:numId="2" w16cid:durableId="1690598752">
    <w:abstractNumId w:val="7"/>
  </w:num>
  <w:num w:numId="3" w16cid:durableId="98724017">
    <w:abstractNumId w:val="6"/>
  </w:num>
  <w:num w:numId="4" w16cid:durableId="561260333">
    <w:abstractNumId w:val="5"/>
  </w:num>
  <w:num w:numId="5" w16cid:durableId="1415316485">
    <w:abstractNumId w:val="4"/>
  </w:num>
  <w:num w:numId="6" w16cid:durableId="737820877">
    <w:abstractNumId w:val="8"/>
  </w:num>
  <w:num w:numId="7" w16cid:durableId="83036235">
    <w:abstractNumId w:val="3"/>
  </w:num>
  <w:num w:numId="8" w16cid:durableId="1095399163">
    <w:abstractNumId w:val="2"/>
  </w:num>
  <w:num w:numId="9" w16cid:durableId="929848018">
    <w:abstractNumId w:val="1"/>
  </w:num>
  <w:num w:numId="10" w16cid:durableId="670646160">
    <w:abstractNumId w:val="0"/>
  </w:num>
  <w:num w:numId="11" w16cid:durableId="661396028">
    <w:abstractNumId w:val="11"/>
  </w:num>
  <w:num w:numId="12" w16cid:durableId="2077164835">
    <w:abstractNumId w:val="10"/>
  </w:num>
  <w:num w:numId="13" w16cid:durableId="9786493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91"/>
    <w:rsid w:val="000206AC"/>
    <w:rsid w:val="00064E3E"/>
    <w:rsid w:val="00077551"/>
    <w:rsid w:val="000A01FB"/>
    <w:rsid w:val="000A6E91"/>
    <w:rsid w:val="000B3191"/>
    <w:rsid w:val="000E7C40"/>
    <w:rsid w:val="001817A4"/>
    <w:rsid w:val="001A035C"/>
    <w:rsid w:val="001D1771"/>
    <w:rsid w:val="0020743A"/>
    <w:rsid w:val="00220016"/>
    <w:rsid w:val="002400DD"/>
    <w:rsid w:val="002450DA"/>
    <w:rsid w:val="0024659C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71822"/>
    <w:rsid w:val="004858C9"/>
    <w:rsid w:val="004870D2"/>
    <w:rsid w:val="004A10E9"/>
    <w:rsid w:val="004B56DD"/>
    <w:rsid w:val="004F53C5"/>
    <w:rsid w:val="004F707F"/>
    <w:rsid w:val="005E394D"/>
    <w:rsid w:val="00653405"/>
    <w:rsid w:val="00662DFA"/>
    <w:rsid w:val="006B4542"/>
    <w:rsid w:val="006F038A"/>
    <w:rsid w:val="007201A7"/>
    <w:rsid w:val="00732FE5"/>
    <w:rsid w:val="00745BD3"/>
    <w:rsid w:val="007828BE"/>
    <w:rsid w:val="0079224F"/>
    <w:rsid w:val="007B4FC5"/>
    <w:rsid w:val="007E0DF2"/>
    <w:rsid w:val="007E1D3F"/>
    <w:rsid w:val="00843E45"/>
    <w:rsid w:val="00865DB9"/>
    <w:rsid w:val="0089202B"/>
    <w:rsid w:val="008B17CB"/>
    <w:rsid w:val="008B5297"/>
    <w:rsid w:val="008F576E"/>
    <w:rsid w:val="008F58CE"/>
    <w:rsid w:val="00940F72"/>
    <w:rsid w:val="009415D1"/>
    <w:rsid w:val="00947F34"/>
    <w:rsid w:val="0097135D"/>
    <w:rsid w:val="009744EC"/>
    <w:rsid w:val="009D3F3C"/>
    <w:rsid w:val="00A340F2"/>
    <w:rsid w:val="00A36725"/>
    <w:rsid w:val="00A6157C"/>
    <w:rsid w:val="00A75635"/>
    <w:rsid w:val="00B66C63"/>
    <w:rsid w:val="00B727BE"/>
    <w:rsid w:val="00B87BEA"/>
    <w:rsid w:val="00C808B0"/>
    <w:rsid w:val="00C823A2"/>
    <w:rsid w:val="00CD714A"/>
    <w:rsid w:val="00CE3710"/>
    <w:rsid w:val="00CF2287"/>
    <w:rsid w:val="00D33124"/>
    <w:rsid w:val="00D73210"/>
    <w:rsid w:val="00D8399F"/>
    <w:rsid w:val="00DC22C3"/>
    <w:rsid w:val="00DE7514"/>
    <w:rsid w:val="00EB63A0"/>
    <w:rsid w:val="00EC16CD"/>
    <w:rsid w:val="00EF43A6"/>
    <w:rsid w:val="00F65B05"/>
    <w:rsid w:val="00F81B48"/>
    <w:rsid w:val="00FE0263"/>
    <w:rsid w:val="065FA810"/>
    <w:rsid w:val="1B2FC335"/>
    <w:rsid w:val="2A6BF60E"/>
    <w:rsid w:val="313E6F82"/>
    <w:rsid w:val="38EA95F2"/>
    <w:rsid w:val="39BD3653"/>
    <w:rsid w:val="3E9E1003"/>
    <w:rsid w:val="44B84539"/>
    <w:rsid w:val="5B630670"/>
    <w:rsid w:val="66371BC0"/>
    <w:rsid w:val="71D1A0FB"/>
    <w:rsid w:val="7C670FFA"/>
    <w:rsid w:val="7C778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39A411"/>
  <w15:chartTrackingRefBased/>
  <w15:docId w15:val="{44AA7B88-2321-4E17-BE84-4FC35E4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as\AppData\Local\Microsoft\Office\16.0\DTS\es-CO%7b49BB2E88-D45D-4CD9-9AF8-D46A41943EDA%7d\%7b81B52A31-4CD2-433C-841B-125BE2C92752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AC1A89170B43ADAE1431807410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1D6E-2ABE-4A6F-AE0A-2F957CCF5F0D}"/>
      </w:docPartPr>
      <w:docPartBody>
        <w:p w:rsidR="00CA14A5" w:rsidRDefault="00CA14A5">
          <w:pPr>
            <w:pStyle w:val="88AC1A89170B43ADAE14318074100C75"/>
          </w:pPr>
          <w:r w:rsidRPr="008F576E">
            <w:rPr>
              <w:color w:val="000000" w:themeColor="text1"/>
              <w:lang w:val="es-ES_tradnl" w:bidi="es-ES"/>
            </w:rPr>
            <w:t>Fax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C8"/>
    <w:rsid w:val="0039110A"/>
    <w:rsid w:val="00471822"/>
    <w:rsid w:val="004F707F"/>
    <w:rsid w:val="005E0BC8"/>
    <w:rsid w:val="00732FE5"/>
    <w:rsid w:val="00745BD3"/>
    <w:rsid w:val="00896A5C"/>
    <w:rsid w:val="00A6157C"/>
    <w:rsid w:val="00BC3197"/>
    <w:rsid w:val="00CA14A5"/>
    <w:rsid w:val="00CE25E2"/>
    <w:rsid w:val="00E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val="es-ES" w:eastAsia="ja-JP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val="es-ES" w:eastAsia="ja-JP"/>
      <w14:ligatures w14:val="none"/>
    </w:rPr>
  </w:style>
  <w:style w:type="paragraph" w:customStyle="1" w:styleId="88AC1A89170B43ADAE14318074100C75">
    <w:name w:val="88AC1A89170B43ADAE14318074100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{81B52A31-4CD2-433C-841B-125BE2C92752}tf16402400_win32.dotx</Template>
  <TotalTime>8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FERNANDO SEPULVEDA</cp:lastModifiedBy>
  <cp:revision>8</cp:revision>
  <dcterms:created xsi:type="dcterms:W3CDTF">2024-11-11T15:23:00Z</dcterms:created>
  <dcterms:modified xsi:type="dcterms:W3CDTF">2024-11-11T16:15:00Z</dcterms:modified>
</cp:coreProperties>
</file>